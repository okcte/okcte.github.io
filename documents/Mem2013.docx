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83B95" w14:textId="348EE346" w:rsidR="00AA59CB" w:rsidRDefault="00AA59CB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98663" wp14:editId="6B853929">
            <wp:simplePos x="0" y="0"/>
            <wp:positionH relativeFrom="column">
              <wp:posOffset>5143500</wp:posOffset>
            </wp:positionH>
            <wp:positionV relativeFrom="paragraph">
              <wp:posOffset>-342900</wp:posOffset>
            </wp:positionV>
            <wp:extent cx="723900" cy="749300"/>
            <wp:effectExtent l="25400" t="0" r="0" b="0"/>
            <wp:wrapNone/>
            <wp:docPr id="4" name="Picture 4" descr="::Desktop:Logo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Desktop:Logo.jp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0DB1">
        <w:rPr>
          <w:noProof/>
        </w:rPr>
        <w:t>OCTE MEMBERSHIP FORM</w:t>
      </w:r>
      <w:bookmarkStart w:id="0" w:name="_GoBack"/>
      <w:bookmarkEnd w:id="0"/>
    </w:p>
    <w:p w14:paraId="7CC28B6E" w14:textId="77777777" w:rsidR="00AA59CB" w:rsidRPr="0036244F" w:rsidRDefault="00AA59CB"/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63"/>
        <w:gridCol w:w="6697"/>
      </w:tblGrid>
      <w:tr w:rsidR="00AA59CB" w14:paraId="2130192E" w14:textId="77777777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14:paraId="4E6C0607" w14:textId="77777777" w:rsidR="00AA59CB" w:rsidRPr="00112AFE" w:rsidRDefault="00AA59CB">
            <w:pPr>
              <w:pStyle w:val="Heading2"/>
              <w:outlineLvl w:val="1"/>
            </w:pPr>
            <w:r>
              <w:t>Contact Information</w:t>
            </w:r>
          </w:p>
        </w:tc>
      </w:tr>
      <w:tr w:rsidR="00AA59CB" w14:paraId="145960D3" w14:textId="77777777">
        <w:trPr>
          <w:trHeight w:hRule="exact" w:val="216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B4C3AF"/>
              <w:right w:val="nil"/>
            </w:tcBorders>
          </w:tcPr>
          <w:p w14:paraId="4D42BCFF" w14:textId="77777777" w:rsidR="00AA59CB" w:rsidRPr="00112AFE" w:rsidRDefault="00AA59CB">
            <w:pPr>
              <w:pStyle w:val="Body"/>
            </w:pPr>
          </w:p>
        </w:tc>
      </w:tr>
      <w:tr w:rsidR="00AA59CB" w14:paraId="3C0385BE" w14:textId="77777777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43E43E7E" w14:textId="77777777" w:rsidR="00AA59CB" w:rsidRPr="00112AFE" w:rsidRDefault="00AA59CB">
            <w:pPr>
              <w:pStyle w:val="Body"/>
            </w:pPr>
            <w:r>
              <w:t>Name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263E3853" w14:textId="77777777" w:rsidR="00AA59CB" w:rsidRDefault="00AA59CB">
            <w:pPr>
              <w:pStyle w:val="Body"/>
            </w:pPr>
          </w:p>
        </w:tc>
      </w:tr>
      <w:tr w:rsidR="00AA59CB" w14:paraId="69C5B91E" w14:textId="77777777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6E2EAFB3" w14:textId="77777777" w:rsidR="00AA59CB" w:rsidRPr="00112AFE" w:rsidRDefault="00AA59CB">
            <w:pPr>
              <w:pStyle w:val="Body"/>
            </w:pPr>
            <w:r>
              <w:t xml:space="preserve">Street </w:t>
            </w:r>
            <w:r w:rsidRPr="00112AFE">
              <w:t>Address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10175287" w14:textId="77777777" w:rsidR="00AA59CB" w:rsidRDefault="00AA59CB"/>
        </w:tc>
      </w:tr>
      <w:tr w:rsidR="00AA59CB" w14:paraId="4B333FD2" w14:textId="77777777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615B96F4" w14:textId="77777777" w:rsidR="00AA59CB" w:rsidRPr="00112AFE" w:rsidRDefault="00AA59CB">
            <w:pPr>
              <w:pStyle w:val="Body"/>
            </w:pPr>
            <w:r>
              <w:t>City ST ZIP Code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11BAED6E" w14:textId="77777777" w:rsidR="00AA59CB" w:rsidRDefault="00AA59CB"/>
        </w:tc>
      </w:tr>
      <w:tr w:rsidR="00AA59CB" w14:paraId="57CD1E78" w14:textId="77777777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0824313C" w14:textId="77777777" w:rsidR="00AA59CB" w:rsidRPr="00112AFE" w:rsidRDefault="00AA59CB">
            <w:pPr>
              <w:pStyle w:val="Body"/>
            </w:pPr>
            <w:r>
              <w:t>Name of School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6F818B62" w14:textId="77777777" w:rsidR="00AA59CB" w:rsidRDefault="00AA59CB"/>
        </w:tc>
      </w:tr>
      <w:tr w:rsidR="00AA59CB" w14:paraId="34D43350" w14:textId="77777777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7316C2C6" w14:textId="77777777" w:rsidR="00AA59CB" w:rsidRPr="00112AFE" w:rsidRDefault="00AA59CB">
            <w:pPr>
              <w:pStyle w:val="Body"/>
            </w:pPr>
            <w:r>
              <w:t>Teaching Level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4B3B1652" w14:textId="77777777" w:rsidR="00AA59CB" w:rsidRDefault="00AA59CB"/>
        </w:tc>
      </w:tr>
      <w:tr w:rsidR="00AA59CB" w14:paraId="66A49B98" w14:textId="77777777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4BC150A4" w14:textId="77777777" w:rsidR="00AA59CB" w:rsidRPr="00112AFE" w:rsidRDefault="00AA59CB">
            <w:pPr>
              <w:pStyle w:val="Body"/>
            </w:pPr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523F6F7B" w14:textId="77777777" w:rsidR="00AA59CB" w:rsidRDefault="00AA59CB"/>
        </w:tc>
      </w:tr>
    </w:tbl>
    <w:p w14:paraId="53F21539" w14:textId="77777777" w:rsidR="00AA59CB" w:rsidRDefault="00AA59CB">
      <w:pPr>
        <w:pStyle w:val="Body"/>
      </w:pPr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360"/>
      </w:tblGrid>
      <w:tr w:rsidR="00AA59CB" w14:paraId="6BA3456B" w14:textId="7777777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14:paraId="092500FB" w14:textId="77777777" w:rsidR="00AA59CB" w:rsidRPr="00112AFE" w:rsidRDefault="00AA59CB">
            <w:pPr>
              <w:pStyle w:val="Heading2"/>
              <w:outlineLvl w:val="1"/>
            </w:pPr>
            <w:r>
              <w:t>Type of Membership</w:t>
            </w:r>
          </w:p>
        </w:tc>
      </w:tr>
      <w:tr w:rsidR="00AA59CB" w14:paraId="49709AF7" w14:textId="7777777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B0876" w14:textId="77777777" w:rsidR="00AA59CB" w:rsidRPr="00112AFE" w:rsidRDefault="00AA59CB">
            <w:pPr>
              <w:pStyle w:val="Body"/>
            </w:pPr>
            <w:r>
              <w:t>Select a type of membership:</w:t>
            </w:r>
          </w:p>
        </w:tc>
      </w:tr>
      <w:tr w:rsidR="00AA59CB" w14:paraId="1581D632" w14:textId="77777777">
        <w:trPr>
          <w:trHeight w:hRule="exact" w:val="216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FF5D88F" w14:textId="77777777" w:rsidR="00AA59CB" w:rsidRPr="00112AFE" w:rsidRDefault="00AA59CB">
            <w:pPr>
              <w:pStyle w:val="Body"/>
            </w:pPr>
          </w:p>
        </w:tc>
      </w:tr>
      <w:tr w:rsidR="00AA59CB" w14:paraId="5945B186" w14:textId="7777777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2F38A" w14:textId="77777777" w:rsidR="00AA59CB" w:rsidRPr="00112AFE" w:rsidRDefault="00D65AA0" w:rsidP="00AA59CB">
            <w:pPr>
              <w:pStyle w:val="Body"/>
            </w:pPr>
            <w:r>
              <w:fldChar w:fldCharType="begin"/>
            </w:r>
            <w:r w:rsidR="00AA59CB">
              <w:instrText xml:space="preserve"> MACROBUTTON  DoFieldClick ___ </w:instrText>
            </w:r>
            <w:r>
              <w:fldChar w:fldCharType="end"/>
            </w:r>
            <w:r w:rsidR="00AA59CB">
              <w:t>Teacher Candidate - FREE</w:t>
            </w:r>
          </w:p>
        </w:tc>
      </w:tr>
      <w:tr w:rsidR="00AA59CB" w14:paraId="76205458" w14:textId="7777777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84AF4" w14:textId="77777777" w:rsidR="00AA59CB" w:rsidRPr="00112AFE" w:rsidRDefault="00D65AA0">
            <w:pPr>
              <w:pStyle w:val="Body"/>
            </w:pPr>
            <w:r>
              <w:fldChar w:fldCharType="begin"/>
            </w:r>
            <w:r w:rsidR="00AA59CB">
              <w:instrText xml:space="preserve"> MACROBUTTON  DoFieldClick ___ </w:instrText>
            </w:r>
            <w:r>
              <w:fldChar w:fldCharType="end"/>
            </w:r>
            <w:r w:rsidR="00AA59CB">
              <w:t>First Year Teacher - FREE</w:t>
            </w:r>
          </w:p>
        </w:tc>
      </w:tr>
      <w:tr w:rsidR="00064F50" w14:paraId="1F4DD70C" w14:textId="7777777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0AEC7" w14:textId="77777777" w:rsidR="00064F50" w:rsidRPr="00112AFE" w:rsidRDefault="00064F50" w:rsidP="00AA59CB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Geraldine Burns Award Winner, one year - FREE</w:t>
            </w:r>
          </w:p>
        </w:tc>
      </w:tr>
      <w:tr w:rsidR="00064F50" w14:paraId="0A96FBC1" w14:textId="7777777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F972B" w14:textId="77777777" w:rsidR="00064F50" w:rsidRPr="00112AFE" w:rsidRDefault="00064F50" w:rsidP="00AA59CB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 xml:space="preserve">Single Membership, one year - $25 </w:t>
            </w:r>
          </w:p>
        </w:tc>
      </w:tr>
      <w:tr w:rsidR="00AA59CB" w14:paraId="352917D8" w14:textId="7777777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4D841" w14:textId="77777777" w:rsidR="00AA59CB" w:rsidRPr="00112AFE" w:rsidRDefault="00D65AA0" w:rsidP="00AA59CB">
            <w:pPr>
              <w:pStyle w:val="Body"/>
            </w:pPr>
            <w:r>
              <w:fldChar w:fldCharType="begin"/>
            </w:r>
            <w:r w:rsidR="00AA59CB">
              <w:instrText xml:space="preserve"> MACROBUTTON  DoFieldClick ___ </w:instrText>
            </w:r>
            <w:r>
              <w:fldChar w:fldCharType="end"/>
            </w:r>
            <w:r w:rsidR="00AA59CB">
              <w:t>Retired</w:t>
            </w:r>
            <w:r w:rsidR="00255B87">
              <w:t>, one year</w:t>
            </w:r>
            <w:r w:rsidR="00AA59CB">
              <w:t xml:space="preserve"> - $10</w:t>
            </w:r>
          </w:p>
        </w:tc>
      </w:tr>
      <w:tr w:rsidR="00AA59CB" w14:paraId="6DD4A6B4" w14:textId="7777777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49855" w14:textId="77777777" w:rsidR="00AA59CB" w:rsidRPr="00112AFE" w:rsidRDefault="00D65AA0" w:rsidP="00AA59CB">
            <w:pPr>
              <w:pStyle w:val="Body"/>
            </w:pPr>
            <w:r>
              <w:fldChar w:fldCharType="begin"/>
            </w:r>
            <w:r w:rsidR="00AA59CB">
              <w:instrText xml:space="preserve"> MACROBUTTON  DoFieldClick ___ </w:instrText>
            </w:r>
            <w:r>
              <w:fldChar w:fldCharType="end"/>
            </w:r>
            <w:r w:rsidR="00AA59CB">
              <w:t>Jo</w:t>
            </w:r>
            <w:r w:rsidR="00255B87">
              <w:t>int, 2 people, one address, one year - $30</w:t>
            </w:r>
          </w:p>
        </w:tc>
      </w:tr>
      <w:tr w:rsidR="00064F50" w:rsidRPr="00112AFE" w14:paraId="7AEFD1BA" w14:textId="7777777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C3F94" w14:textId="77777777" w:rsidR="00064F50" w:rsidRPr="00112AFE" w:rsidRDefault="00064F50" w:rsidP="00064F50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Two or more years @ $20 a year (I would like ___________ years @ $20 = _____________)</w:t>
            </w:r>
          </w:p>
        </w:tc>
      </w:tr>
    </w:tbl>
    <w:p w14:paraId="5D4DB8EA" w14:textId="77777777" w:rsidR="00AA59CB" w:rsidRDefault="00AA59CB">
      <w:pPr>
        <w:pStyle w:val="Heading2"/>
      </w:pPr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360"/>
      </w:tblGrid>
      <w:tr w:rsidR="00AA59CB" w14:paraId="06F4A50E" w14:textId="7777777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14:paraId="09BBDC07" w14:textId="77777777" w:rsidR="00AA59CB" w:rsidRPr="00112AFE" w:rsidRDefault="00AA59CB">
            <w:pPr>
              <w:pStyle w:val="Heading2"/>
              <w:outlineLvl w:val="1"/>
            </w:pPr>
            <w:r>
              <w:t xml:space="preserve">Directions </w:t>
            </w:r>
          </w:p>
        </w:tc>
      </w:tr>
      <w:tr w:rsidR="00AA59CB" w14:paraId="320174E1" w14:textId="7777777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CB983" w14:textId="1043CB5B" w:rsidR="00AA59CB" w:rsidRDefault="00255B87">
            <w:pPr>
              <w:pStyle w:val="Body"/>
            </w:pPr>
            <w:r>
              <w:t>Return</w:t>
            </w:r>
            <w:r w:rsidR="00AA59CB">
              <w:t xml:space="preserve"> this </w:t>
            </w:r>
            <w:r w:rsidR="00D67F3B">
              <w:t xml:space="preserve">completed </w:t>
            </w:r>
            <w:r w:rsidR="00AA59CB">
              <w:t>form via email to</w:t>
            </w:r>
            <w:r>
              <w:t xml:space="preserve"> </w:t>
            </w:r>
            <w:hyperlink r:id="rId6" w:history="1">
              <w:r w:rsidRPr="00255B87">
                <w:rPr>
                  <w:rStyle w:val="Hyperlink"/>
                </w:rPr>
                <w:t>octetreasurer@gmail.com</w:t>
              </w:r>
            </w:hyperlink>
            <w:r>
              <w:t xml:space="preserve"> </w:t>
            </w:r>
            <w:r w:rsidR="00AA59CB">
              <w:t>if you do not need to send a check.</w:t>
            </w:r>
          </w:p>
          <w:p w14:paraId="5015D5F8" w14:textId="77777777" w:rsidR="00AA59CB" w:rsidRDefault="00AA59CB">
            <w:pPr>
              <w:pStyle w:val="Body"/>
            </w:pPr>
          </w:p>
          <w:p w14:paraId="70BE5CD6" w14:textId="77777777" w:rsidR="00AA59CB" w:rsidRDefault="00AA59CB">
            <w:pPr>
              <w:pStyle w:val="Body"/>
            </w:pPr>
            <w:r>
              <w:t xml:space="preserve">Otherwise, please </w:t>
            </w:r>
            <w:r w:rsidR="00D67F3B">
              <w:t>print, complete, and send to</w:t>
            </w:r>
            <w:r>
              <w:t>:</w:t>
            </w:r>
          </w:p>
          <w:p w14:paraId="51FC8476" w14:textId="77777777" w:rsidR="00AA59CB" w:rsidRDefault="00AA59CB">
            <w:pPr>
              <w:pStyle w:val="Body"/>
            </w:pPr>
          </w:p>
          <w:p w14:paraId="5F72937C" w14:textId="77777777" w:rsidR="00AA59CB" w:rsidRDefault="00AA59CB">
            <w:pPr>
              <w:pStyle w:val="Body"/>
            </w:pPr>
            <w:r>
              <w:t>Laura Bolf-Beliveau</w:t>
            </w:r>
          </w:p>
          <w:p w14:paraId="4990D61C" w14:textId="77777777" w:rsidR="00AA59CB" w:rsidRDefault="00AA59CB">
            <w:pPr>
              <w:pStyle w:val="Body"/>
            </w:pPr>
            <w:r>
              <w:t>OCTE Treasurer</w:t>
            </w:r>
          </w:p>
          <w:p w14:paraId="5472D6BF" w14:textId="77777777" w:rsidR="00AA59CB" w:rsidRDefault="00AA59CB">
            <w:pPr>
              <w:pStyle w:val="Body"/>
            </w:pPr>
            <w:r>
              <w:t>2301 Regis Court</w:t>
            </w:r>
          </w:p>
          <w:p w14:paraId="54A550C6" w14:textId="77777777" w:rsidR="00AA59CB" w:rsidRDefault="00AA59CB">
            <w:pPr>
              <w:pStyle w:val="Body"/>
            </w:pPr>
            <w:r>
              <w:t>Norman, OK 73071</w:t>
            </w:r>
          </w:p>
          <w:p w14:paraId="6518B1A4" w14:textId="77777777" w:rsidR="00AA59CB" w:rsidRDefault="00AA59CB">
            <w:pPr>
              <w:pStyle w:val="Body"/>
            </w:pPr>
          </w:p>
          <w:p w14:paraId="7F63C820" w14:textId="77777777" w:rsidR="00AA59CB" w:rsidRPr="00112AFE" w:rsidRDefault="00AA59CB">
            <w:pPr>
              <w:pStyle w:val="Body"/>
            </w:pPr>
            <w:r>
              <w:t>Verification of membership will be sent via email.</w:t>
            </w:r>
          </w:p>
        </w:tc>
      </w:tr>
      <w:tr w:rsidR="00AA59CB" w14:paraId="4284ACAB" w14:textId="77777777">
        <w:trPr>
          <w:trHeight w:hRule="exact" w:val="216"/>
          <w:jc w:val="center"/>
        </w:trPr>
        <w:tc>
          <w:tcPr>
            <w:tcW w:w="936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7CED9BF3" w14:textId="77777777" w:rsidR="00AA59CB" w:rsidRPr="00112AFE" w:rsidRDefault="00AA59CB">
            <w:pPr>
              <w:pStyle w:val="Body"/>
            </w:pPr>
          </w:p>
        </w:tc>
      </w:tr>
      <w:tr w:rsidR="00AA59CB" w14:paraId="374A22A8" w14:textId="77777777">
        <w:trPr>
          <w:trHeight w:hRule="exact" w:val="1513"/>
          <w:jc w:val="center"/>
        </w:trPr>
        <w:tc>
          <w:tcPr>
            <w:tcW w:w="9360" w:type="dxa"/>
          </w:tcPr>
          <w:p w14:paraId="76E0EB78" w14:textId="77777777" w:rsidR="00D67F3B" w:rsidRDefault="00D67F3B">
            <w:pPr>
              <w:pStyle w:val="Body"/>
            </w:pPr>
            <w:r>
              <w:t>Visit our website at:</w:t>
            </w:r>
          </w:p>
          <w:p w14:paraId="2DB64225" w14:textId="77777777" w:rsidR="00D67F3B" w:rsidRDefault="006A0DB1">
            <w:pPr>
              <w:pStyle w:val="Body"/>
            </w:pPr>
            <w:hyperlink r:id="rId7" w:history="1">
              <w:r w:rsidR="00D67F3B" w:rsidRPr="00D67F3B">
                <w:rPr>
                  <w:rStyle w:val="Hyperlink"/>
                </w:rPr>
                <w:t>http://octe.ecok.edu/index.htm</w:t>
              </w:r>
            </w:hyperlink>
          </w:p>
          <w:p w14:paraId="4414607B" w14:textId="77777777" w:rsidR="00D67F3B" w:rsidRDefault="00D67F3B">
            <w:pPr>
              <w:pStyle w:val="Body"/>
            </w:pPr>
          </w:p>
          <w:p w14:paraId="5CC61CC2" w14:textId="77777777" w:rsidR="00AA59CB" w:rsidRPr="00D67F3B" w:rsidRDefault="00255B87" w:rsidP="00255B87">
            <w:pPr>
              <w:pStyle w:val="Body"/>
            </w:pPr>
            <w:r>
              <w:t xml:space="preserve">Look </w:t>
            </w:r>
            <w:r w:rsidR="00D67F3B">
              <w:t>for us on Facebook.</w:t>
            </w:r>
          </w:p>
        </w:tc>
      </w:tr>
    </w:tbl>
    <w:p w14:paraId="32205B40" w14:textId="77777777" w:rsidR="00AA59CB" w:rsidRPr="002F2341" w:rsidRDefault="00AA59CB">
      <w:pPr>
        <w:pStyle w:val="Heading2"/>
      </w:pPr>
    </w:p>
    <w:sectPr w:rsidR="00AA59CB" w:rsidRPr="002F2341" w:rsidSect="00C30F50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F0"/>
    <w:rsid w:val="00064F50"/>
    <w:rsid w:val="001804D0"/>
    <w:rsid w:val="00255B87"/>
    <w:rsid w:val="006A0DB1"/>
    <w:rsid w:val="00AA59CB"/>
    <w:rsid w:val="00C30F50"/>
    <w:rsid w:val="00D50EF0"/>
    <w:rsid w:val="00D65AA0"/>
    <w:rsid w:val="00D67F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E0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50"/>
    <w:rPr>
      <w:sz w:val="24"/>
      <w:szCs w:val="24"/>
    </w:rPr>
  </w:style>
  <w:style w:type="paragraph" w:styleId="Heading1">
    <w:name w:val="heading 1"/>
    <w:basedOn w:val="Normal"/>
    <w:next w:val="Normal"/>
    <w:qFormat/>
    <w:rsid w:val="00C30F50"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30F50"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0F50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C30F50"/>
    <w:pPr>
      <w:spacing w:before="40" w:after="40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A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9C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A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9CB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7F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50"/>
    <w:rPr>
      <w:sz w:val="24"/>
      <w:szCs w:val="24"/>
    </w:rPr>
  </w:style>
  <w:style w:type="paragraph" w:styleId="Heading1">
    <w:name w:val="heading 1"/>
    <w:basedOn w:val="Normal"/>
    <w:next w:val="Normal"/>
    <w:qFormat/>
    <w:rsid w:val="00C30F50"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30F50"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0F50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C30F50"/>
    <w:pPr>
      <w:spacing w:before="40" w:after="40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A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9C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A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9CB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7F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octetreasurer@gmail.com" TargetMode="External"/><Relationship Id="rId7" Type="http://schemas.openxmlformats.org/officeDocument/2006/relationships/hyperlink" Target="http://octe.ecok.edu/index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beliveaug4:Downloads:TS00101965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TS001019651.dot</Template>
  <TotalTime>1</TotalTime>
  <Pages>1</Pages>
  <Words>175</Words>
  <Characters>999</Characters>
  <Application>Microsoft Macintosh Word</Application>
  <DocSecurity>0</DocSecurity>
  <Lines>8</Lines>
  <Paragraphs>2</Paragraphs>
  <ScaleCrop>false</ScaleCrop>
  <Manager/>
  <Company>Microsoft Corporation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Beliveau</dc:creator>
  <cp:keywords/>
  <dc:description/>
  <cp:lastModifiedBy>Ralph Beliveau</cp:lastModifiedBy>
  <cp:revision>2</cp:revision>
  <cp:lastPrinted>2011-10-03T23:30:00Z</cp:lastPrinted>
  <dcterms:created xsi:type="dcterms:W3CDTF">2013-01-17T16:16:00Z</dcterms:created>
  <dcterms:modified xsi:type="dcterms:W3CDTF">2013-01-17T16:16:00Z</dcterms:modified>
  <cp:category/>
</cp:coreProperties>
</file>