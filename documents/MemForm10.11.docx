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359" w:rsidRDefault="00FD0359">
      <w:pPr>
        <w:pStyle w:val="Heading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::Desktop:Logo.jpg.jpg" style="position:absolute;margin-left:405pt;margin-top:-27pt;width:57pt;height:59pt;z-index:251658240;visibility:visible">
            <v:imagedata r:id="rId4" o:title=""/>
          </v:shape>
        </w:pict>
      </w:r>
      <w:r>
        <w:rPr>
          <w:noProof/>
        </w:rPr>
        <w:t>OCTE MEMBERSHIP FORM 2010-2011</w:t>
      </w:r>
    </w:p>
    <w:p w:rsidR="00FD0359" w:rsidRPr="0036244F" w:rsidRDefault="00FD0359"/>
    <w:tbl>
      <w:tblPr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663"/>
        <w:gridCol w:w="6697"/>
      </w:tblGrid>
      <w:tr w:rsidR="00FD0359" w:rsidTr="00E84ECD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FD0359" w:rsidRPr="00112AFE" w:rsidRDefault="00FD0359">
            <w:pPr>
              <w:pStyle w:val="Heading2"/>
            </w:pPr>
            <w:r>
              <w:t>Contact Information</w:t>
            </w:r>
          </w:p>
        </w:tc>
      </w:tr>
      <w:tr w:rsidR="00FD0359" w:rsidTr="00E84ECD">
        <w:trPr>
          <w:trHeight w:hRule="exact" w:val="216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single" w:sz="4" w:space="0" w:color="B4C3AF"/>
              <w:right w:val="nil"/>
            </w:tcBorders>
          </w:tcPr>
          <w:p w:rsidR="00FD0359" w:rsidRPr="00112AFE" w:rsidRDefault="00FD0359">
            <w:pPr>
              <w:pStyle w:val="Body"/>
            </w:pPr>
          </w:p>
        </w:tc>
      </w:tr>
      <w:tr w:rsidR="00FD0359" w:rsidTr="00E84ECD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FD0359" w:rsidRPr="00112AFE" w:rsidRDefault="00FD0359">
            <w:pPr>
              <w:pStyle w:val="Body"/>
            </w:pPr>
            <w:r>
              <w:t>Name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FD0359" w:rsidRDefault="00FD0359">
            <w:pPr>
              <w:pStyle w:val="Body"/>
            </w:pPr>
          </w:p>
        </w:tc>
      </w:tr>
      <w:tr w:rsidR="00FD0359" w:rsidTr="00E84ECD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FD0359" w:rsidRPr="00112AFE" w:rsidRDefault="00FD0359">
            <w:pPr>
              <w:pStyle w:val="Body"/>
            </w:pPr>
            <w:r>
              <w:t xml:space="preserve">Street </w:t>
            </w:r>
            <w:r w:rsidRPr="00112AFE">
              <w:t>Address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FD0359" w:rsidRPr="00E84ECD" w:rsidRDefault="00FD0359">
            <w:pPr>
              <w:rPr>
                <w:rFonts w:ascii="Arial" w:hAnsi="Arial"/>
              </w:rPr>
            </w:pPr>
          </w:p>
        </w:tc>
      </w:tr>
      <w:tr w:rsidR="00FD0359" w:rsidTr="00E84ECD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FD0359" w:rsidRPr="00112AFE" w:rsidRDefault="00FD0359">
            <w:pPr>
              <w:pStyle w:val="Body"/>
            </w:pPr>
            <w:r>
              <w:t>City ST ZIP Code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FD0359" w:rsidRPr="00E84ECD" w:rsidRDefault="00FD0359">
            <w:pPr>
              <w:rPr>
                <w:rFonts w:ascii="Arial" w:hAnsi="Arial"/>
              </w:rPr>
            </w:pPr>
          </w:p>
        </w:tc>
      </w:tr>
      <w:tr w:rsidR="00FD0359" w:rsidTr="00E84ECD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FD0359" w:rsidRPr="00112AFE" w:rsidRDefault="00FD0359">
            <w:pPr>
              <w:pStyle w:val="Body"/>
            </w:pPr>
            <w:r>
              <w:t>Name of School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FD0359" w:rsidRPr="00E84ECD" w:rsidRDefault="00FD0359">
            <w:pPr>
              <w:rPr>
                <w:rFonts w:ascii="Arial" w:hAnsi="Arial"/>
              </w:rPr>
            </w:pPr>
          </w:p>
        </w:tc>
      </w:tr>
      <w:tr w:rsidR="00FD0359" w:rsidTr="00E84ECD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FD0359" w:rsidRPr="00112AFE" w:rsidRDefault="00FD0359">
            <w:pPr>
              <w:pStyle w:val="Body"/>
            </w:pPr>
            <w:r>
              <w:t>Teaching Level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FD0359" w:rsidRPr="00E84ECD" w:rsidRDefault="00FD0359">
            <w:pPr>
              <w:rPr>
                <w:rFonts w:ascii="Arial" w:hAnsi="Arial"/>
              </w:rPr>
            </w:pPr>
          </w:p>
        </w:tc>
      </w:tr>
      <w:tr w:rsidR="00FD0359" w:rsidTr="00E84ECD">
        <w:trPr>
          <w:jc w:val="center"/>
        </w:trPr>
        <w:tc>
          <w:tcPr>
            <w:tcW w:w="2663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FD0359" w:rsidRPr="00112AFE" w:rsidRDefault="00FD0359">
            <w:pPr>
              <w:pStyle w:val="Body"/>
            </w:pPr>
            <w:r w:rsidRPr="00112AFE">
              <w:t>E-</w:t>
            </w:r>
            <w:r>
              <w:t>M</w:t>
            </w:r>
            <w:r w:rsidRPr="00112AFE">
              <w:t>ail</w:t>
            </w:r>
            <w:r>
              <w:t xml:space="preserve"> Address</w:t>
            </w:r>
          </w:p>
        </w:tc>
        <w:tc>
          <w:tcPr>
            <w:tcW w:w="6697" w:type="dxa"/>
            <w:tcBorders>
              <w:top w:val="single" w:sz="4" w:space="0" w:color="B4C3AF"/>
              <w:left w:val="single" w:sz="4" w:space="0" w:color="B4C3AF"/>
              <w:bottom w:val="single" w:sz="4" w:space="0" w:color="B4C3AF"/>
              <w:right w:val="single" w:sz="4" w:space="0" w:color="B4C3AF"/>
            </w:tcBorders>
            <w:vAlign w:val="center"/>
          </w:tcPr>
          <w:p w:rsidR="00FD0359" w:rsidRPr="00E84ECD" w:rsidRDefault="00FD0359">
            <w:pPr>
              <w:rPr>
                <w:rFonts w:ascii="Arial" w:hAnsi="Arial"/>
              </w:rPr>
            </w:pPr>
          </w:p>
        </w:tc>
      </w:tr>
    </w:tbl>
    <w:p w:rsidR="00FD0359" w:rsidRDefault="00FD0359">
      <w:pPr>
        <w:pStyle w:val="Body"/>
      </w:pPr>
    </w:p>
    <w:tbl>
      <w:tblPr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9360"/>
      </w:tblGrid>
      <w:tr w:rsidR="00FD0359" w:rsidTr="00E84EC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FD0359" w:rsidRPr="00112AFE" w:rsidRDefault="00FD0359">
            <w:pPr>
              <w:pStyle w:val="Heading2"/>
            </w:pPr>
            <w:r>
              <w:t>Type of Membership</w:t>
            </w:r>
          </w:p>
        </w:tc>
      </w:tr>
      <w:tr w:rsidR="00FD0359" w:rsidTr="00E84EC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0359" w:rsidRPr="00112AFE" w:rsidRDefault="00FD0359">
            <w:pPr>
              <w:pStyle w:val="Body"/>
            </w:pPr>
            <w:r>
              <w:t>Select a type of membership:</w:t>
            </w:r>
          </w:p>
        </w:tc>
      </w:tr>
      <w:tr w:rsidR="00FD0359" w:rsidTr="00E84ECD">
        <w:trPr>
          <w:trHeight w:hRule="exact" w:val="216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:rsidR="00FD0359" w:rsidRPr="00112AFE" w:rsidRDefault="00FD0359">
            <w:pPr>
              <w:pStyle w:val="Body"/>
            </w:pPr>
          </w:p>
        </w:tc>
      </w:tr>
      <w:tr w:rsidR="00FD0359" w:rsidTr="00E84EC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0359" w:rsidRPr="00112AFE" w:rsidRDefault="00FD0359" w:rsidP="00AA59CB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Teacher Candidate - FREE</w:t>
            </w:r>
          </w:p>
        </w:tc>
      </w:tr>
      <w:tr w:rsidR="00FD0359" w:rsidTr="00E84EC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0359" w:rsidRPr="00112AFE" w:rsidRDefault="00FD0359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First Year Teacher - FREE</w:t>
            </w:r>
          </w:p>
        </w:tc>
      </w:tr>
      <w:tr w:rsidR="00FD0359" w:rsidTr="00E84EC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0359" w:rsidRPr="00112AFE" w:rsidRDefault="00FD0359" w:rsidP="00AA59CB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Geraldine Burns Award Winner, one year - FREE</w:t>
            </w:r>
          </w:p>
        </w:tc>
      </w:tr>
      <w:tr w:rsidR="00FD0359" w:rsidTr="00E84EC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0359" w:rsidRPr="00112AFE" w:rsidRDefault="00FD0359" w:rsidP="00AA59CB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 xml:space="preserve">Single Membership, one year - $25 </w:t>
            </w:r>
          </w:p>
        </w:tc>
      </w:tr>
      <w:tr w:rsidR="00FD0359" w:rsidTr="00E84EC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0359" w:rsidRPr="00112AFE" w:rsidRDefault="00FD0359" w:rsidP="00AA59CB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Retired, one year - $10</w:t>
            </w:r>
          </w:p>
        </w:tc>
      </w:tr>
      <w:tr w:rsidR="00FD0359" w:rsidTr="00E84EC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0359" w:rsidRPr="00112AFE" w:rsidRDefault="00FD0359" w:rsidP="00AA59CB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Joint, 2 people, one address, one year - $30</w:t>
            </w:r>
          </w:p>
        </w:tc>
      </w:tr>
      <w:tr w:rsidR="00FD0359" w:rsidRPr="00112AFE" w:rsidTr="00E84EC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0359" w:rsidRPr="00112AFE" w:rsidRDefault="00FD0359" w:rsidP="00064F50">
            <w:pPr>
              <w:pStyle w:val="Body"/>
            </w:pPr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>Two or more years @ $20 a year (I would like ___________ years @ $20 = _____________)</w:t>
            </w:r>
          </w:p>
        </w:tc>
      </w:tr>
    </w:tbl>
    <w:p w:rsidR="00FD0359" w:rsidRDefault="00FD0359">
      <w:pPr>
        <w:pStyle w:val="Heading2"/>
      </w:pPr>
    </w:p>
    <w:tbl>
      <w:tblPr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9360"/>
      </w:tblGrid>
      <w:tr w:rsidR="00FD0359" w:rsidTr="00E84EC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FD0359" w:rsidRPr="00112AFE" w:rsidRDefault="00FD0359">
            <w:pPr>
              <w:pStyle w:val="Heading2"/>
            </w:pPr>
            <w:r>
              <w:t xml:space="preserve">Directions </w:t>
            </w:r>
          </w:p>
        </w:tc>
      </w:tr>
      <w:tr w:rsidR="00FD0359" w:rsidTr="00E84EC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0359" w:rsidRDefault="00FD0359">
            <w:pPr>
              <w:pStyle w:val="Body"/>
            </w:pPr>
            <w:r>
              <w:t xml:space="preserve">Return this completed form via email to </w:t>
            </w:r>
            <w:hyperlink r:id="rId5" w:history="1">
              <w:r w:rsidRPr="00E84ECD">
                <w:rPr>
                  <w:rStyle w:val="Hyperlink"/>
                </w:rPr>
                <w:t>octetreasurer@gmail.com</w:t>
              </w:r>
            </w:hyperlink>
            <w:r>
              <w:t xml:space="preserve"> if you do not need to send a check.</w:t>
            </w:r>
          </w:p>
          <w:p w:rsidR="00FD0359" w:rsidRDefault="00FD0359">
            <w:pPr>
              <w:pStyle w:val="Body"/>
            </w:pPr>
          </w:p>
          <w:p w:rsidR="00FD0359" w:rsidRDefault="00FD0359">
            <w:pPr>
              <w:pStyle w:val="Body"/>
            </w:pPr>
            <w:r>
              <w:t>Otherwise, please print, complete, and send to:</w:t>
            </w:r>
          </w:p>
          <w:p w:rsidR="00FD0359" w:rsidRDefault="00FD0359">
            <w:pPr>
              <w:pStyle w:val="Body"/>
            </w:pPr>
          </w:p>
          <w:p w:rsidR="00FD0359" w:rsidRDefault="00FD0359">
            <w:pPr>
              <w:pStyle w:val="Body"/>
            </w:pPr>
            <w:r>
              <w:t>Laura Bolf-Beliveau</w:t>
            </w:r>
          </w:p>
          <w:p w:rsidR="00FD0359" w:rsidRDefault="00FD0359">
            <w:pPr>
              <w:pStyle w:val="Body"/>
            </w:pPr>
            <w:r>
              <w:t>OCTE Treasurer</w:t>
            </w:r>
          </w:p>
          <w:p w:rsidR="00FD0359" w:rsidRDefault="00FD0359">
            <w:pPr>
              <w:pStyle w:val="Body"/>
            </w:pPr>
            <w:r>
              <w:t>2301 Regis Court</w:t>
            </w:r>
          </w:p>
          <w:p w:rsidR="00FD0359" w:rsidRDefault="00FD0359">
            <w:pPr>
              <w:pStyle w:val="Body"/>
            </w:pPr>
            <w:r>
              <w:t>Norman, OK 73071</w:t>
            </w:r>
          </w:p>
          <w:p w:rsidR="00FD0359" w:rsidRDefault="00FD0359">
            <w:pPr>
              <w:pStyle w:val="Body"/>
            </w:pPr>
          </w:p>
          <w:p w:rsidR="00FD0359" w:rsidRPr="00112AFE" w:rsidRDefault="00FD0359">
            <w:pPr>
              <w:pStyle w:val="Body"/>
            </w:pPr>
            <w:r>
              <w:t>Verification of membership will be sent via email.</w:t>
            </w:r>
          </w:p>
        </w:tc>
      </w:tr>
      <w:tr w:rsidR="00FD0359" w:rsidTr="00E84ECD">
        <w:trPr>
          <w:trHeight w:hRule="exact" w:val="216"/>
          <w:jc w:val="center"/>
        </w:trPr>
        <w:tc>
          <w:tcPr>
            <w:tcW w:w="9360" w:type="dxa"/>
            <w:tcBorders>
              <w:top w:val="nil"/>
              <w:left w:val="nil"/>
              <w:right w:val="nil"/>
            </w:tcBorders>
          </w:tcPr>
          <w:p w:rsidR="00FD0359" w:rsidRPr="00112AFE" w:rsidRDefault="00FD0359">
            <w:pPr>
              <w:pStyle w:val="Body"/>
            </w:pPr>
          </w:p>
        </w:tc>
      </w:tr>
      <w:tr w:rsidR="00FD0359" w:rsidTr="00E84ECD">
        <w:trPr>
          <w:trHeight w:hRule="exact" w:val="1513"/>
          <w:jc w:val="center"/>
        </w:trPr>
        <w:tc>
          <w:tcPr>
            <w:tcW w:w="9360" w:type="dxa"/>
          </w:tcPr>
          <w:p w:rsidR="00FD0359" w:rsidRDefault="00FD0359">
            <w:pPr>
              <w:pStyle w:val="Body"/>
            </w:pPr>
            <w:r>
              <w:t>Visit our website at:</w:t>
            </w:r>
          </w:p>
          <w:p w:rsidR="00FD0359" w:rsidRDefault="00FD0359">
            <w:pPr>
              <w:pStyle w:val="Body"/>
            </w:pPr>
            <w:hyperlink r:id="rId6" w:history="1">
              <w:r w:rsidRPr="00E84ECD">
                <w:rPr>
                  <w:rStyle w:val="Hyperlink"/>
                </w:rPr>
                <w:t>http://octe.ecok.edu/index.htm</w:t>
              </w:r>
            </w:hyperlink>
          </w:p>
          <w:p w:rsidR="00FD0359" w:rsidRDefault="00FD0359">
            <w:pPr>
              <w:pStyle w:val="Body"/>
            </w:pPr>
          </w:p>
          <w:p w:rsidR="00FD0359" w:rsidRPr="00D67F3B" w:rsidRDefault="00FD0359" w:rsidP="00255B87">
            <w:pPr>
              <w:pStyle w:val="Body"/>
            </w:pPr>
            <w:r>
              <w:t>Look for us on Facebook.</w:t>
            </w:r>
          </w:p>
        </w:tc>
      </w:tr>
    </w:tbl>
    <w:p w:rsidR="00FD0359" w:rsidRPr="002F2341" w:rsidRDefault="00FD0359">
      <w:pPr>
        <w:pStyle w:val="Heading2"/>
      </w:pPr>
    </w:p>
    <w:sectPr w:rsidR="00FD0359" w:rsidRPr="002F2341" w:rsidSect="00C30F50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0EF0"/>
    <w:rsid w:val="00064F50"/>
    <w:rsid w:val="00112AFE"/>
    <w:rsid w:val="00255B87"/>
    <w:rsid w:val="002835E7"/>
    <w:rsid w:val="002F2341"/>
    <w:rsid w:val="0036244F"/>
    <w:rsid w:val="00603B74"/>
    <w:rsid w:val="00A807E0"/>
    <w:rsid w:val="00AA59CB"/>
    <w:rsid w:val="00C30F50"/>
    <w:rsid w:val="00D50EF0"/>
    <w:rsid w:val="00D65AA0"/>
    <w:rsid w:val="00D67F3B"/>
    <w:rsid w:val="00E84ECD"/>
    <w:rsid w:val="00FD0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5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30F50"/>
    <w:pPr>
      <w:keepNext/>
      <w:pBdr>
        <w:bottom w:val="single" w:sz="8" w:space="1" w:color="BED2A5"/>
      </w:pBdr>
      <w:spacing w:before="240" w:after="60"/>
      <w:outlineLvl w:val="0"/>
    </w:pPr>
    <w:rPr>
      <w:rFonts w:ascii="Tahoma" w:hAnsi="Tahoma" w:cs="Arial"/>
      <w:b/>
      <w:bCs/>
      <w:color w:val="78916E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30F50"/>
    <w:pPr>
      <w:keepNext/>
      <w:spacing w:before="60" w:after="60"/>
      <w:outlineLvl w:val="1"/>
    </w:pPr>
    <w:rPr>
      <w:rFonts w:ascii="Tahoma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58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58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99"/>
    <w:rsid w:val="00C30F50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uiPriority w:val="99"/>
    <w:rsid w:val="00C30F50"/>
    <w:pPr>
      <w:spacing w:before="40" w:after="40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AA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A59C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AA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59CB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D67F3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cte.ecok.edu/index.htm" TargetMode="External"/><Relationship Id="rId5" Type="http://schemas.openxmlformats.org/officeDocument/2006/relationships/hyperlink" Target="octetreasurer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176</Words>
  <Characters>1006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OCTE MEMBERSHIP FORM 2010-2011</dc:title>
  <dc:subject/>
  <dc:creator>Ralph Beliveau</dc:creator>
  <cp:keywords/>
  <dc:description/>
  <cp:lastModifiedBy>rmurphy</cp:lastModifiedBy>
  <cp:revision>2</cp:revision>
  <cp:lastPrinted>2003-07-23T15:40:00Z</cp:lastPrinted>
  <dcterms:created xsi:type="dcterms:W3CDTF">2010-12-14T15:50:00Z</dcterms:created>
  <dcterms:modified xsi:type="dcterms:W3CDTF">2010-12-14T15:50:00Z</dcterms:modified>
</cp:coreProperties>
</file>